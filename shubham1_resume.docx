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DE4A" w14:textId="77777777" w:rsidR="00B84486" w:rsidRPr="00B84486" w:rsidRDefault="00B84486" w:rsidP="00EA2625">
      <w:pPr>
        <w:pStyle w:val="Space"/>
      </w:pPr>
    </w:p>
    <w:p w14:paraId="2053A6AF" w14:textId="32F9F6DD" w:rsidR="00F247DE" w:rsidRPr="00B84486" w:rsidRDefault="001908D4" w:rsidP="006B04B2">
      <w:pPr>
        <w:pStyle w:val="Title"/>
      </w:pPr>
      <w:r>
        <w:t xml:space="preserve">Shubham </w:t>
      </w:r>
      <w:r w:rsidR="00D377FC">
        <w:t xml:space="preserve">S </w:t>
      </w:r>
      <w:r>
        <w:t>ambavane</w:t>
      </w:r>
    </w:p>
    <w:p w14:paraId="442E4D55" w14:textId="5C689BB8" w:rsidR="00B0165F" w:rsidRPr="00E5133F" w:rsidRDefault="001908D4" w:rsidP="00E5133F">
      <w:pPr>
        <w:pStyle w:val="Subtitle"/>
      </w:pPr>
      <w:r>
        <w:t>senior software engineer</w:t>
      </w:r>
    </w:p>
    <w:p w14:paraId="3F5993D7" w14:textId="5224788A" w:rsidR="00EF270B" w:rsidRDefault="001908D4" w:rsidP="00E5133F">
      <w:r>
        <w:t>9867853924</w:t>
      </w:r>
      <w:r w:rsidR="000164ED" w:rsidRPr="000164ED">
        <w:t xml:space="preserve"> | </w:t>
      </w:r>
      <w:r w:rsidR="00D377FC">
        <w:t>ambavane26@gmail.com</w:t>
      </w:r>
      <w:r w:rsidR="000164ED" w:rsidRPr="000164ED">
        <w:t xml:space="preserve"> | </w:t>
      </w:r>
      <w:r w:rsidR="00D377FC">
        <w:t xml:space="preserve">Mumbai </w:t>
      </w:r>
      <w:r w:rsidR="000164ED" w:rsidRPr="000164ED">
        <w:t xml:space="preserve">| </w:t>
      </w:r>
      <w:r w:rsidR="00D377FC" w:rsidRPr="00D377FC">
        <w:t>https://www.linkedin.com/in/shubham-ambavane-81311a138/</w:t>
      </w:r>
    </w:p>
    <w:p w14:paraId="6A897067" w14:textId="77777777" w:rsidR="00311408" w:rsidRPr="00311408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35A9FC54" w14:textId="77777777" w:rsidR="00311408" w:rsidRPr="00311408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</w:rPr>
      </w:pPr>
    </w:p>
    <w:p w14:paraId="55420558" w14:textId="77777777" w:rsidR="000164ED" w:rsidRPr="000164ED" w:rsidRDefault="000164ED" w:rsidP="000164ED">
      <w:pPr>
        <w:pStyle w:val="Heading1"/>
      </w:pPr>
      <w:r w:rsidRPr="000164ED">
        <w:t>Career Summary</w:t>
      </w:r>
    </w:p>
    <w:p w14:paraId="3DD98234" w14:textId="213224E7" w:rsidR="000164ED" w:rsidRPr="007C3B33" w:rsidRDefault="00D377FC" w:rsidP="00D377FC">
      <w:pPr>
        <w:pStyle w:val="Space"/>
        <w:rPr>
          <w:sz w:val="24"/>
          <w:szCs w:val="24"/>
        </w:rPr>
      </w:pPr>
      <w:r w:rsidRPr="007C3B33">
        <w:rPr>
          <w:sz w:val="24"/>
          <w:szCs w:val="24"/>
        </w:rPr>
        <w:t xml:space="preserve">Experienced </w:t>
      </w:r>
      <w:r w:rsidRPr="007C3B33">
        <w:rPr>
          <w:sz w:val="24"/>
          <w:szCs w:val="24"/>
        </w:rPr>
        <w:t xml:space="preserve">Gen </w:t>
      </w:r>
      <w:r w:rsidRPr="007C3B33">
        <w:rPr>
          <w:sz w:val="24"/>
          <w:szCs w:val="24"/>
        </w:rPr>
        <w:t xml:space="preserve">AI Engineer specializing in </w:t>
      </w:r>
      <w:r w:rsidRPr="007C3B33">
        <w:rPr>
          <w:b/>
          <w:bCs/>
          <w:sz w:val="24"/>
          <w:szCs w:val="24"/>
        </w:rPr>
        <w:t>Generative AI, NLP</w:t>
      </w:r>
      <w:r w:rsidRPr="007C3B33">
        <w:rPr>
          <w:sz w:val="24"/>
          <w:szCs w:val="24"/>
        </w:rPr>
        <w:t xml:space="preserve">, and </w:t>
      </w:r>
      <w:r w:rsidRPr="007C3B33">
        <w:rPr>
          <w:b/>
          <w:bCs/>
          <w:sz w:val="24"/>
          <w:szCs w:val="24"/>
        </w:rPr>
        <w:t>Azure OpenAI</w:t>
      </w:r>
      <w:r w:rsidRPr="007C3B33">
        <w:rPr>
          <w:sz w:val="24"/>
          <w:szCs w:val="24"/>
        </w:rPr>
        <w:t xml:space="preserve">. Skilled in building AI-powered solutions using </w:t>
      </w:r>
      <w:proofErr w:type="spellStart"/>
      <w:r w:rsidRPr="007C3B33">
        <w:rPr>
          <w:b/>
          <w:bCs/>
          <w:sz w:val="24"/>
          <w:szCs w:val="24"/>
        </w:rPr>
        <w:t>GraphRAG</w:t>
      </w:r>
      <w:proofErr w:type="spellEnd"/>
      <w:r w:rsidRPr="007C3B33">
        <w:rPr>
          <w:b/>
          <w:bCs/>
          <w:sz w:val="24"/>
          <w:szCs w:val="24"/>
        </w:rPr>
        <w:t xml:space="preserve">, </w:t>
      </w:r>
      <w:proofErr w:type="spellStart"/>
      <w:r w:rsidRPr="007C3B33">
        <w:rPr>
          <w:b/>
          <w:bCs/>
          <w:sz w:val="24"/>
          <w:szCs w:val="24"/>
        </w:rPr>
        <w:t>LangChain</w:t>
      </w:r>
      <w:proofErr w:type="spellEnd"/>
      <w:r w:rsidRPr="007C3B33">
        <w:rPr>
          <w:b/>
          <w:bCs/>
          <w:sz w:val="24"/>
          <w:szCs w:val="24"/>
        </w:rPr>
        <w:t>,</w:t>
      </w:r>
      <w:r w:rsidR="00EF374F" w:rsidRPr="007C3B33">
        <w:rPr>
          <w:b/>
          <w:bCs/>
          <w:sz w:val="24"/>
          <w:szCs w:val="24"/>
        </w:rPr>
        <w:t xml:space="preserve"> </w:t>
      </w:r>
      <w:r w:rsidRPr="007C3B33">
        <w:rPr>
          <w:b/>
          <w:bCs/>
          <w:sz w:val="24"/>
          <w:szCs w:val="24"/>
        </w:rPr>
        <w:t>CREW ai</w:t>
      </w:r>
      <w:r w:rsidRPr="007C3B33">
        <w:rPr>
          <w:sz w:val="24"/>
          <w:szCs w:val="24"/>
        </w:rPr>
        <w:t xml:space="preserve">. Proficient in </w:t>
      </w:r>
      <w:r w:rsidRPr="007C3B33">
        <w:rPr>
          <w:b/>
          <w:bCs/>
          <w:sz w:val="24"/>
          <w:szCs w:val="24"/>
        </w:rPr>
        <w:t>RAG pipelines, Azure AI Search, Redis, and Node.js</w:t>
      </w:r>
      <w:r w:rsidRPr="007C3B33">
        <w:rPr>
          <w:sz w:val="24"/>
          <w:szCs w:val="24"/>
        </w:rPr>
        <w:t xml:space="preserve"> for scalable systems</w:t>
      </w:r>
      <w:r w:rsidRPr="007C3B33">
        <w:rPr>
          <w:sz w:val="24"/>
          <w:szCs w:val="24"/>
        </w:rPr>
        <w:t xml:space="preserve">. </w:t>
      </w:r>
      <w:r w:rsidRPr="007C3B33">
        <w:rPr>
          <w:sz w:val="24"/>
          <w:szCs w:val="24"/>
        </w:rPr>
        <w:t>Passionate about the latest technologies</w:t>
      </w:r>
      <w:r w:rsidRPr="007C3B33">
        <w:rPr>
          <w:sz w:val="24"/>
          <w:szCs w:val="24"/>
        </w:rPr>
        <w:t>.</w:t>
      </w:r>
    </w:p>
    <w:p w14:paraId="50C0A64A" w14:textId="77777777" w:rsidR="00D377FC" w:rsidRPr="00EA2625" w:rsidRDefault="00D377FC" w:rsidP="00D377FC">
      <w:pPr>
        <w:pStyle w:val="Space"/>
      </w:pPr>
    </w:p>
    <w:p w14:paraId="65A5F964" w14:textId="77777777" w:rsidR="000164ED" w:rsidRPr="00491853" w:rsidRDefault="000164ED" w:rsidP="00491853">
      <w:pPr>
        <w:pStyle w:val="Heading1"/>
      </w:pPr>
      <w:r w:rsidRPr="00491853">
        <w:t>Technical Skills</w:t>
      </w:r>
    </w:p>
    <w:p w14:paraId="2B5D6E29" w14:textId="7C873FDF" w:rsidR="000164ED" w:rsidRPr="00EE1630" w:rsidRDefault="001908D4" w:rsidP="00EE1630">
      <w:r>
        <w:t>Gen AI | Nodejs | python | Postgres | AWS | Azure open AI services</w:t>
      </w:r>
      <w:r w:rsidR="009663B3">
        <w:t xml:space="preserve"> | </w:t>
      </w:r>
      <w:r w:rsidR="00D377FC">
        <w:t xml:space="preserve">Git </w:t>
      </w:r>
      <w:r w:rsidR="009663B3">
        <w:t>Version control</w:t>
      </w:r>
      <w:r w:rsidR="00D377FC">
        <w:t>.</w:t>
      </w:r>
    </w:p>
    <w:p w14:paraId="3A57E5E6" w14:textId="77777777" w:rsidR="000164ED" w:rsidRPr="000164ED" w:rsidRDefault="000164ED" w:rsidP="00EA2625">
      <w:pPr>
        <w:pStyle w:val="Space"/>
      </w:pPr>
    </w:p>
    <w:p w14:paraId="591B7B93" w14:textId="77777777" w:rsidR="000164ED" w:rsidRPr="00EA2625" w:rsidRDefault="000164ED" w:rsidP="00EA2625">
      <w:pPr>
        <w:pStyle w:val="Heading1"/>
      </w:pPr>
      <w:r w:rsidRPr="00EA2625">
        <w:t>Work Experience</w:t>
      </w:r>
    </w:p>
    <w:p w14:paraId="0E609A23" w14:textId="3DF5F02B" w:rsidR="000164ED" w:rsidRPr="007C3B33" w:rsidRDefault="001908D4" w:rsidP="000164ED">
      <w:pPr>
        <w:pStyle w:val="List"/>
        <w:rPr>
          <w:szCs w:val="24"/>
        </w:rPr>
      </w:pPr>
      <w:r w:rsidRPr="007C3B33">
        <w:rPr>
          <w:rStyle w:val="Emphasis"/>
          <w:szCs w:val="24"/>
        </w:rPr>
        <w:t>Senior software engineer</w:t>
      </w:r>
      <w:r w:rsidR="000164ED" w:rsidRPr="007C3B33">
        <w:rPr>
          <w:rStyle w:val="Emphasis"/>
          <w:szCs w:val="24"/>
        </w:rPr>
        <w:t xml:space="preserve"> </w:t>
      </w:r>
      <w:r w:rsidR="000164ED" w:rsidRPr="007C3B33">
        <w:rPr>
          <w:szCs w:val="24"/>
        </w:rPr>
        <w:t xml:space="preserve">| </w:t>
      </w:r>
      <w:r w:rsidRPr="007C3B33">
        <w:rPr>
          <w:szCs w:val="24"/>
        </w:rPr>
        <w:t>Capgemini</w:t>
      </w:r>
      <w:r w:rsidR="009E361F" w:rsidRPr="007C3B33">
        <w:rPr>
          <w:szCs w:val="24"/>
        </w:rPr>
        <w:t xml:space="preserve"> </w:t>
      </w:r>
      <w:r w:rsidR="000164ED" w:rsidRPr="007C3B33">
        <w:rPr>
          <w:szCs w:val="24"/>
        </w:rPr>
        <w:tab/>
      </w:r>
      <w:r w:rsidR="009E361F" w:rsidRPr="007C3B33">
        <w:rPr>
          <w:szCs w:val="24"/>
        </w:rPr>
        <w:t xml:space="preserve">September 2023 - </w:t>
      </w:r>
      <w:r w:rsidR="00E67E27" w:rsidRPr="007C3B33">
        <w:rPr>
          <w:szCs w:val="24"/>
        </w:rPr>
        <w:t>Present</w:t>
      </w:r>
    </w:p>
    <w:p w14:paraId="19535A32" w14:textId="77777777" w:rsidR="00E67E27" w:rsidRPr="00E67E27" w:rsidRDefault="00E67E27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Designed and implemented </w:t>
      </w:r>
      <w:r w:rsidRPr="00E67E27">
        <w:rPr>
          <w:b/>
          <w:bCs/>
          <w:lang w:val="en-IN"/>
        </w:rPr>
        <w:t>Gen AI architecture</w:t>
      </w:r>
      <w:r w:rsidRPr="00E67E27">
        <w:rPr>
          <w:lang w:val="en-IN"/>
        </w:rPr>
        <w:t xml:space="preserve"> using </w:t>
      </w:r>
      <w:proofErr w:type="spellStart"/>
      <w:r w:rsidRPr="00E67E27">
        <w:rPr>
          <w:b/>
          <w:bCs/>
          <w:lang w:val="en-IN"/>
        </w:rPr>
        <w:t>GraphRAG</w:t>
      </w:r>
      <w:proofErr w:type="spellEnd"/>
      <w:r w:rsidRPr="00E67E27">
        <w:rPr>
          <w:lang w:val="en-IN"/>
        </w:rPr>
        <w:t xml:space="preserve">, </w:t>
      </w:r>
      <w:r w:rsidRPr="00E67E27">
        <w:rPr>
          <w:b/>
          <w:bCs/>
          <w:lang w:val="en-IN"/>
        </w:rPr>
        <w:t>RAG</w:t>
      </w:r>
      <w:r w:rsidRPr="00E67E27">
        <w:rPr>
          <w:lang w:val="en-IN"/>
        </w:rPr>
        <w:t xml:space="preserve">, </w:t>
      </w:r>
      <w:proofErr w:type="spellStart"/>
      <w:r w:rsidRPr="00E67E27">
        <w:rPr>
          <w:b/>
          <w:bCs/>
          <w:lang w:val="en-IN"/>
        </w:rPr>
        <w:t>LangChain</w:t>
      </w:r>
      <w:proofErr w:type="spellEnd"/>
      <w:r w:rsidRPr="00E67E27">
        <w:rPr>
          <w:b/>
          <w:bCs/>
          <w:lang w:val="en-IN"/>
        </w:rPr>
        <w:t>, CREW AI, Azure OpenAI, O1 Reasoning Model, and AI Foundry</w:t>
      </w:r>
      <w:r w:rsidRPr="00E67E27">
        <w:rPr>
          <w:lang w:val="en-IN"/>
        </w:rPr>
        <w:t>.</w:t>
      </w:r>
    </w:p>
    <w:p w14:paraId="2DB8007D" w14:textId="77777777" w:rsidR="00E67E27" w:rsidRPr="00E67E27" w:rsidRDefault="00E67E27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Applied </w:t>
      </w:r>
      <w:r w:rsidRPr="00E67E27">
        <w:rPr>
          <w:b/>
          <w:bCs/>
          <w:lang w:val="en-IN"/>
        </w:rPr>
        <w:t>NLP techniques</w:t>
      </w:r>
      <w:r w:rsidRPr="00E67E27">
        <w:rPr>
          <w:lang w:val="en-IN"/>
        </w:rPr>
        <w:t xml:space="preserve"> (embeddings, tokenization, entity recognition) to enhance AI solutions.</w:t>
      </w:r>
    </w:p>
    <w:p w14:paraId="06F78A77" w14:textId="77777777" w:rsidR="00E67E27" w:rsidRPr="00E67E27" w:rsidRDefault="00E67E27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Leveraged </w:t>
      </w:r>
      <w:r w:rsidRPr="00E67E27">
        <w:rPr>
          <w:b/>
          <w:bCs/>
          <w:lang w:val="en-IN"/>
        </w:rPr>
        <w:t>Azure OpenAI services</w:t>
      </w:r>
      <w:r w:rsidRPr="00E67E27">
        <w:rPr>
          <w:lang w:val="en-IN"/>
        </w:rPr>
        <w:t xml:space="preserve"> for model deployment, fine-tuning, and prompt engineering.</w:t>
      </w:r>
    </w:p>
    <w:p w14:paraId="4B8DF700" w14:textId="42F73D98" w:rsidR="00640DFC" w:rsidRPr="00640DFC" w:rsidRDefault="00640DFC" w:rsidP="00640DFC">
      <w:pPr>
        <w:pStyle w:val="List"/>
        <w:numPr>
          <w:ilvl w:val="0"/>
          <w:numId w:val="11"/>
        </w:numPr>
        <w:rPr>
          <w:lang w:val="en-IN"/>
        </w:rPr>
      </w:pPr>
      <w:r w:rsidRPr="00640DFC">
        <w:t xml:space="preserve">Optimized </w:t>
      </w:r>
      <w:r w:rsidR="007C3B33">
        <w:t xml:space="preserve">Advanced </w:t>
      </w:r>
      <w:r w:rsidRPr="00640DFC">
        <w:t xml:space="preserve">RAG pipelines with </w:t>
      </w:r>
      <w:r w:rsidRPr="00640DFC">
        <w:rPr>
          <w:b/>
          <w:bCs/>
        </w:rPr>
        <w:t>Azure AI Search</w:t>
      </w:r>
      <w:r w:rsidRPr="00640DFC">
        <w:t xml:space="preserve">, </w:t>
      </w:r>
      <w:r w:rsidRPr="00640DFC">
        <w:rPr>
          <w:b/>
          <w:bCs/>
        </w:rPr>
        <w:t>Blob Storage</w:t>
      </w:r>
      <w:r w:rsidRPr="00640DFC">
        <w:t xml:space="preserve">, and </w:t>
      </w:r>
      <w:r w:rsidRPr="00640DFC">
        <w:rPr>
          <w:b/>
          <w:bCs/>
        </w:rPr>
        <w:t>embedding models</w:t>
      </w:r>
      <w:r w:rsidRPr="00640DFC">
        <w:t xml:space="preserve"> for enhanced accuracy and reducing retrieval latency by 50%.</w:t>
      </w:r>
      <w:r>
        <w:t xml:space="preserve"> </w:t>
      </w:r>
    </w:p>
    <w:p w14:paraId="2A8D6BDF" w14:textId="1106C3B0" w:rsidR="00E67E27" w:rsidRPr="00E67E27" w:rsidRDefault="00E67E27" w:rsidP="00640DFC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Built and deployed </w:t>
      </w:r>
      <w:r w:rsidRPr="00E67E27">
        <w:rPr>
          <w:b/>
          <w:bCs/>
          <w:lang w:val="en-IN"/>
        </w:rPr>
        <w:t>Python &amp; Node.js</w:t>
      </w:r>
      <w:r w:rsidRPr="00E67E27">
        <w:rPr>
          <w:lang w:val="en-IN"/>
        </w:rPr>
        <w:t xml:space="preserve"> AI solutions with </w:t>
      </w:r>
      <w:r w:rsidRPr="00E67E27">
        <w:rPr>
          <w:b/>
          <w:bCs/>
          <w:lang w:val="en-IN"/>
        </w:rPr>
        <w:t>Redis</w:t>
      </w:r>
      <w:r w:rsidRPr="00E67E27">
        <w:rPr>
          <w:lang w:val="en-IN"/>
        </w:rPr>
        <w:t xml:space="preserve"> and </w:t>
      </w:r>
      <w:r w:rsidRPr="00E67E27">
        <w:rPr>
          <w:b/>
          <w:bCs/>
          <w:lang w:val="en-IN"/>
        </w:rPr>
        <w:t>vector databases.</w:t>
      </w:r>
    </w:p>
    <w:p w14:paraId="6CA9BC1A" w14:textId="0E7008A8" w:rsidR="00584D93" w:rsidRPr="00E67E27" w:rsidRDefault="00E67E27" w:rsidP="00E67E27">
      <w:pPr>
        <w:pStyle w:val="List"/>
        <w:numPr>
          <w:ilvl w:val="0"/>
          <w:numId w:val="11"/>
        </w:numPr>
        <w:rPr>
          <w:sz w:val="22"/>
          <w:lang w:val="en-IN"/>
        </w:rPr>
      </w:pPr>
      <w:r w:rsidRPr="00E67E27">
        <w:rPr>
          <w:lang w:val="en-IN"/>
        </w:rPr>
        <w:t xml:space="preserve">Containerized AI applications using </w:t>
      </w:r>
      <w:r w:rsidRPr="00640DFC">
        <w:rPr>
          <w:b/>
          <w:bCs/>
          <w:lang w:val="en-IN"/>
        </w:rPr>
        <w:t>Docker</w:t>
      </w:r>
      <w:r w:rsidRPr="00E67E27">
        <w:rPr>
          <w:lang w:val="en-IN"/>
        </w:rPr>
        <w:t xml:space="preserve"> for scalable deployment.</w:t>
      </w:r>
    </w:p>
    <w:p w14:paraId="15440F59" w14:textId="77777777" w:rsidR="00E67E27" w:rsidRDefault="00E67E27" w:rsidP="00E67E27">
      <w:pPr>
        <w:pStyle w:val="List"/>
        <w:ind w:left="1134"/>
        <w:rPr>
          <w:sz w:val="22"/>
          <w:lang w:val="en-IN"/>
        </w:rPr>
      </w:pPr>
    </w:p>
    <w:p w14:paraId="575C92B0" w14:textId="5826D7A9" w:rsidR="000164ED" w:rsidRPr="000164ED" w:rsidRDefault="00474284" w:rsidP="00F27787">
      <w:pPr>
        <w:pStyle w:val="List"/>
      </w:pPr>
      <w:r>
        <w:rPr>
          <w:rStyle w:val="Emphasis"/>
        </w:rPr>
        <w:t xml:space="preserve">Software engineer </w:t>
      </w:r>
      <w:r w:rsidR="000164ED" w:rsidRPr="000164ED">
        <w:t>|</w:t>
      </w:r>
      <w:r>
        <w:t xml:space="preserve"> Capgemini</w:t>
      </w:r>
      <w:r w:rsidR="000164ED" w:rsidRPr="000164ED">
        <w:tab/>
      </w:r>
      <w:r w:rsidR="009E361F">
        <w:t>March 2022 - September 2023</w:t>
      </w:r>
    </w:p>
    <w:p w14:paraId="564662B7" w14:textId="3FD25A80" w:rsidR="00474284" w:rsidRPr="00E67E27" w:rsidRDefault="00474284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Developed scalable </w:t>
      </w:r>
      <w:r w:rsidRPr="00640DFC">
        <w:rPr>
          <w:b/>
          <w:bCs/>
          <w:lang w:val="en-IN"/>
        </w:rPr>
        <w:t>REST APIs</w:t>
      </w:r>
      <w:r w:rsidRPr="00E67E27">
        <w:rPr>
          <w:lang w:val="en-IN"/>
        </w:rPr>
        <w:t xml:space="preserve"> using </w:t>
      </w:r>
      <w:r w:rsidRPr="00640DFC">
        <w:rPr>
          <w:b/>
          <w:bCs/>
          <w:lang w:val="en-IN"/>
        </w:rPr>
        <w:t>Node.js</w:t>
      </w:r>
      <w:r w:rsidRPr="00E67E27">
        <w:rPr>
          <w:lang w:val="en-IN"/>
        </w:rPr>
        <w:t xml:space="preserve">, </w:t>
      </w:r>
      <w:r w:rsidRPr="00640DFC">
        <w:rPr>
          <w:b/>
          <w:bCs/>
          <w:lang w:val="en-IN"/>
        </w:rPr>
        <w:t>Express.js</w:t>
      </w:r>
      <w:r w:rsidRPr="00E67E27">
        <w:rPr>
          <w:lang w:val="en-IN"/>
        </w:rPr>
        <w:t xml:space="preserve">, and </w:t>
      </w:r>
      <w:proofErr w:type="spellStart"/>
      <w:r w:rsidRPr="00640DFC">
        <w:rPr>
          <w:b/>
          <w:bCs/>
          <w:lang w:val="en-IN"/>
        </w:rPr>
        <w:t>Sequelize</w:t>
      </w:r>
      <w:proofErr w:type="spellEnd"/>
      <w:r w:rsidRPr="00640DFC">
        <w:rPr>
          <w:b/>
          <w:bCs/>
          <w:lang w:val="en-IN"/>
        </w:rPr>
        <w:t xml:space="preserve"> ORM</w:t>
      </w:r>
      <w:r w:rsidRPr="00E67E27">
        <w:rPr>
          <w:lang w:val="en-IN"/>
        </w:rPr>
        <w:t xml:space="preserve"> with </w:t>
      </w:r>
      <w:r w:rsidRPr="00640DFC">
        <w:rPr>
          <w:b/>
          <w:bCs/>
          <w:lang w:val="en-IN"/>
        </w:rPr>
        <w:t>PostgreSQL</w:t>
      </w:r>
      <w:r w:rsidRPr="00E67E27">
        <w:rPr>
          <w:lang w:val="en-IN"/>
        </w:rPr>
        <w:t>.</w:t>
      </w:r>
    </w:p>
    <w:p w14:paraId="6545DED2" w14:textId="7CCE5157" w:rsidR="00474284" w:rsidRPr="00E67E27" w:rsidRDefault="00474284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 xml:space="preserve">Integrated </w:t>
      </w:r>
      <w:r w:rsidRPr="00640DFC">
        <w:rPr>
          <w:b/>
          <w:bCs/>
          <w:lang w:val="en-IN"/>
        </w:rPr>
        <w:t>AWS</w:t>
      </w:r>
      <w:r w:rsidRPr="00E67E27">
        <w:rPr>
          <w:lang w:val="en-IN"/>
        </w:rPr>
        <w:t xml:space="preserve"> services like </w:t>
      </w:r>
      <w:r w:rsidRPr="00640DFC">
        <w:rPr>
          <w:b/>
          <w:bCs/>
          <w:lang w:val="en-IN"/>
        </w:rPr>
        <w:t>Cognito, SNS,</w:t>
      </w:r>
      <w:r w:rsidR="008628A2" w:rsidRPr="00640DFC">
        <w:rPr>
          <w:b/>
          <w:bCs/>
          <w:lang w:val="en-IN"/>
        </w:rPr>
        <w:t xml:space="preserve"> </w:t>
      </w:r>
      <w:r w:rsidR="000843D3" w:rsidRPr="00640DFC">
        <w:rPr>
          <w:b/>
          <w:bCs/>
          <w:lang w:val="en-IN"/>
        </w:rPr>
        <w:t>SMTP</w:t>
      </w:r>
      <w:r w:rsidR="000843D3" w:rsidRPr="00E67E27">
        <w:rPr>
          <w:lang w:val="en-IN"/>
        </w:rPr>
        <w:t xml:space="preserve"> </w:t>
      </w:r>
      <w:r w:rsidRPr="00E67E27">
        <w:rPr>
          <w:lang w:val="en-IN"/>
        </w:rPr>
        <w:t xml:space="preserve">and </w:t>
      </w:r>
      <w:r w:rsidRPr="00640DFC">
        <w:rPr>
          <w:b/>
          <w:bCs/>
          <w:lang w:val="en-IN"/>
        </w:rPr>
        <w:t>SES</w:t>
      </w:r>
      <w:r w:rsidRPr="00E67E27">
        <w:rPr>
          <w:lang w:val="en-IN"/>
        </w:rPr>
        <w:t xml:space="preserve"> for authentication and notifications.</w:t>
      </w:r>
    </w:p>
    <w:p w14:paraId="51C15693" w14:textId="2049A075" w:rsidR="00F02C89" w:rsidRPr="00E67E27" w:rsidRDefault="00F02C89" w:rsidP="00E67E27">
      <w:pPr>
        <w:pStyle w:val="List"/>
        <w:numPr>
          <w:ilvl w:val="0"/>
          <w:numId w:val="11"/>
        </w:numPr>
        <w:rPr>
          <w:lang w:val="en-IN"/>
        </w:rPr>
      </w:pPr>
      <w:r w:rsidRPr="00E67E27">
        <w:rPr>
          <w:lang w:val="en-IN"/>
        </w:rPr>
        <w:t>Optimized code complexity and improved performance through efficient database queries and caching mechanisms.</w:t>
      </w:r>
    </w:p>
    <w:p w14:paraId="0F7218D8" w14:textId="4934992F" w:rsidR="00694E74" w:rsidRPr="00E67E27" w:rsidRDefault="000843D3" w:rsidP="00E67E27">
      <w:pPr>
        <w:pStyle w:val="List"/>
        <w:numPr>
          <w:ilvl w:val="0"/>
          <w:numId w:val="11"/>
        </w:numPr>
        <w:rPr>
          <w:lang w:val="en-IN"/>
        </w:rPr>
      </w:pPr>
      <w:r w:rsidRPr="000843D3">
        <w:rPr>
          <w:lang w:val="en-IN"/>
        </w:rPr>
        <w:t xml:space="preserve">Implemented unit test cases with </w:t>
      </w:r>
      <w:r w:rsidRPr="000843D3">
        <w:rPr>
          <w:b/>
          <w:bCs/>
          <w:lang w:val="en-IN"/>
        </w:rPr>
        <w:t>Jest</w:t>
      </w:r>
      <w:r w:rsidRPr="000843D3">
        <w:rPr>
          <w:lang w:val="en-IN"/>
        </w:rPr>
        <w:t xml:space="preserve">, achieving </w:t>
      </w:r>
      <w:r w:rsidRPr="000843D3">
        <w:rPr>
          <w:b/>
          <w:bCs/>
          <w:lang w:val="en-IN"/>
        </w:rPr>
        <w:t>90%+ test coverage</w:t>
      </w:r>
      <w:r w:rsidRPr="000843D3">
        <w:rPr>
          <w:lang w:val="en-IN"/>
        </w:rPr>
        <w:t>.</w:t>
      </w:r>
    </w:p>
    <w:p w14:paraId="152D7F52" w14:textId="77777777" w:rsidR="00E67E27" w:rsidRPr="00E67E27" w:rsidRDefault="00E67E27" w:rsidP="00E67E27">
      <w:pPr>
        <w:pStyle w:val="ListBullet"/>
        <w:numPr>
          <w:ilvl w:val="0"/>
          <w:numId w:val="0"/>
        </w:numPr>
        <w:ind w:left="720"/>
        <w:rPr>
          <w:sz w:val="24"/>
          <w:szCs w:val="24"/>
          <w:lang w:val="en-IN"/>
        </w:rPr>
      </w:pPr>
    </w:p>
    <w:p w14:paraId="5FEA7C9C" w14:textId="77E865B2" w:rsidR="00694E74" w:rsidRPr="00EA2625" w:rsidRDefault="00584D93" w:rsidP="00694E74">
      <w:pPr>
        <w:pStyle w:val="Heading1"/>
      </w:pPr>
      <w:r>
        <w:t xml:space="preserve">PERSONAL </w:t>
      </w:r>
      <w:r w:rsidR="00694E74">
        <w:t>PROJECTS</w:t>
      </w:r>
    </w:p>
    <w:p w14:paraId="6DAB4E5F" w14:textId="65A339D9" w:rsidR="00694E74" w:rsidRPr="00694E74" w:rsidRDefault="00694E74" w:rsidP="00694E74">
      <w:pPr>
        <w:pStyle w:val="List"/>
        <w:numPr>
          <w:ilvl w:val="0"/>
          <w:numId w:val="9"/>
        </w:numPr>
      </w:pPr>
      <w:r w:rsidRPr="00D377FC">
        <w:t xml:space="preserve">Developed </w:t>
      </w:r>
      <w:r>
        <w:rPr>
          <w:b/>
          <w:bCs/>
        </w:rPr>
        <w:t>M</w:t>
      </w:r>
      <w:r w:rsidRPr="00D377FC">
        <w:rPr>
          <w:b/>
          <w:bCs/>
        </w:rPr>
        <w:t>arket analysis</w:t>
      </w:r>
      <w:r>
        <w:t xml:space="preserve"> and </w:t>
      </w:r>
      <w:r w:rsidRPr="00D377FC">
        <w:rPr>
          <w:b/>
          <w:bCs/>
        </w:rPr>
        <w:t>Strategy builder</w:t>
      </w:r>
      <w:r>
        <w:t xml:space="preserve"> </w:t>
      </w:r>
      <w:r w:rsidRPr="00D377FC">
        <w:t xml:space="preserve">solutions using </w:t>
      </w:r>
      <w:r w:rsidRPr="00D377FC">
        <w:rPr>
          <w:b/>
          <w:bCs/>
        </w:rPr>
        <w:t>CREW AI</w:t>
      </w:r>
      <w:r w:rsidRPr="00D377FC">
        <w:t xml:space="preserve">, focusing on </w:t>
      </w:r>
      <w:r w:rsidRPr="00D377FC">
        <w:rPr>
          <w:b/>
          <w:bCs/>
        </w:rPr>
        <w:t>fundamental and technical analysis</w:t>
      </w:r>
      <w:r w:rsidRPr="00D377FC">
        <w:t>.</w:t>
      </w:r>
    </w:p>
    <w:p w14:paraId="167B5432" w14:textId="47D2A4C0" w:rsidR="000164ED" w:rsidRPr="00EE1630" w:rsidRDefault="000164ED" w:rsidP="00E67E27">
      <w:pPr>
        <w:pStyle w:val="List"/>
      </w:pPr>
      <w:r w:rsidRPr="00EE1630">
        <w:tab/>
      </w:r>
    </w:p>
    <w:p w14:paraId="2338ECAD" w14:textId="77777777" w:rsidR="001908D4" w:rsidRPr="000164ED" w:rsidRDefault="001908D4" w:rsidP="001908D4">
      <w:pPr>
        <w:pStyle w:val="Heading1"/>
      </w:pPr>
      <w:r w:rsidRPr="000164ED">
        <w:t xml:space="preserve">Education </w:t>
      </w:r>
      <w:r>
        <w:t>a</w:t>
      </w:r>
      <w:r w:rsidRPr="000164ED">
        <w:t>nd Certification</w:t>
      </w:r>
    </w:p>
    <w:p w14:paraId="59DC7BB8" w14:textId="4C505B8D" w:rsidR="001908D4" w:rsidRPr="000164ED" w:rsidRDefault="001908D4" w:rsidP="001908D4">
      <w:pPr>
        <w:pStyle w:val="List"/>
      </w:pPr>
      <w:r w:rsidRPr="000164ED">
        <w:t xml:space="preserve">Bachelor’s degree | </w:t>
      </w:r>
      <w:r w:rsidR="00682ED8">
        <w:t>MGMCET</w:t>
      </w:r>
      <w:r w:rsidRPr="000164ED">
        <w:t>,</w:t>
      </w:r>
      <w:r w:rsidR="00682ED8">
        <w:t xml:space="preserve"> Mumbai University</w:t>
      </w:r>
      <w:r w:rsidRPr="000164ED">
        <w:tab/>
        <w:t>20</w:t>
      </w:r>
      <w:r w:rsidR="00682ED8">
        <w:t>20</w:t>
      </w:r>
    </w:p>
    <w:p w14:paraId="13E7DD6B" w14:textId="44BFA8B1" w:rsidR="001908D4" w:rsidRPr="000164ED" w:rsidRDefault="00682ED8" w:rsidP="001908D4">
      <w:pPr>
        <w:pStyle w:val="List"/>
      </w:pPr>
      <w:r>
        <w:t>AWS Cloud Practitioner</w:t>
      </w:r>
      <w:r w:rsidR="001908D4" w:rsidRPr="000164ED">
        <w:tab/>
        <w:t>20</w:t>
      </w:r>
      <w:r>
        <w:t>22</w:t>
      </w:r>
    </w:p>
    <w:sectPr w:rsidR="001908D4" w:rsidRPr="000164ED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3D849" w14:textId="77777777" w:rsidR="00425B98" w:rsidRDefault="00425B98" w:rsidP="00EF270B">
      <w:pPr>
        <w:spacing w:line="240" w:lineRule="auto"/>
      </w:pPr>
      <w:r>
        <w:separator/>
      </w:r>
    </w:p>
  </w:endnote>
  <w:endnote w:type="continuationSeparator" w:id="0">
    <w:p w14:paraId="08584D8A" w14:textId="77777777" w:rsidR="00425B98" w:rsidRDefault="00425B98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1C514" w14:textId="77777777" w:rsidR="00425B98" w:rsidRDefault="00425B98" w:rsidP="00EF270B">
      <w:pPr>
        <w:spacing w:line="240" w:lineRule="auto"/>
      </w:pPr>
      <w:r>
        <w:separator/>
      </w:r>
    </w:p>
  </w:footnote>
  <w:footnote w:type="continuationSeparator" w:id="0">
    <w:p w14:paraId="0E90A6EE" w14:textId="77777777" w:rsidR="00425B98" w:rsidRDefault="00425B98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438C4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510F8"/>
    <w:multiLevelType w:val="hybridMultilevel"/>
    <w:tmpl w:val="7750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80E"/>
    <w:multiLevelType w:val="hybridMultilevel"/>
    <w:tmpl w:val="F73EB684"/>
    <w:lvl w:ilvl="0" w:tplc="4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0F7645C7"/>
    <w:multiLevelType w:val="hybridMultilevel"/>
    <w:tmpl w:val="5B7AAD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DB81A8C"/>
    <w:multiLevelType w:val="hybridMultilevel"/>
    <w:tmpl w:val="4C525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BE04C7C"/>
    <w:multiLevelType w:val="hybridMultilevel"/>
    <w:tmpl w:val="07CC9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F30A8D"/>
    <w:multiLevelType w:val="hybridMultilevel"/>
    <w:tmpl w:val="273230EE"/>
    <w:lvl w:ilvl="0" w:tplc="025E39C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4"/>
  </w:num>
  <w:num w:numId="2" w16cid:durableId="873925989">
    <w:abstractNumId w:val="8"/>
  </w:num>
  <w:num w:numId="3" w16cid:durableId="1145048583">
    <w:abstractNumId w:val="5"/>
  </w:num>
  <w:num w:numId="4" w16cid:durableId="428891247">
    <w:abstractNumId w:val="7"/>
  </w:num>
  <w:num w:numId="5" w16cid:durableId="1991596441">
    <w:abstractNumId w:val="0"/>
  </w:num>
  <w:num w:numId="6" w16cid:durableId="387657283">
    <w:abstractNumId w:val="1"/>
  </w:num>
  <w:num w:numId="7" w16cid:durableId="1147865314">
    <w:abstractNumId w:val="10"/>
  </w:num>
  <w:num w:numId="8" w16cid:durableId="802848128">
    <w:abstractNumId w:val="9"/>
  </w:num>
  <w:num w:numId="9" w16cid:durableId="119736681">
    <w:abstractNumId w:val="6"/>
  </w:num>
  <w:num w:numId="10" w16cid:durableId="538857897">
    <w:abstractNumId w:val="3"/>
  </w:num>
  <w:num w:numId="11" w16cid:durableId="1442455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D4"/>
    <w:rsid w:val="000164ED"/>
    <w:rsid w:val="00036F36"/>
    <w:rsid w:val="000429E8"/>
    <w:rsid w:val="000843D3"/>
    <w:rsid w:val="000E4322"/>
    <w:rsid w:val="001908D4"/>
    <w:rsid w:val="00224CF9"/>
    <w:rsid w:val="00257458"/>
    <w:rsid w:val="00257731"/>
    <w:rsid w:val="002978BE"/>
    <w:rsid w:val="00311408"/>
    <w:rsid w:val="00317701"/>
    <w:rsid w:val="00336B0F"/>
    <w:rsid w:val="00353109"/>
    <w:rsid w:val="003A34E5"/>
    <w:rsid w:val="003B7AE8"/>
    <w:rsid w:val="003D26C7"/>
    <w:rsid w:val="00425B98"/>
    <w:rsid w:val="004306FB"/>
    <w:rsid w:val="00430806"/>
    <w:rsid w:val="00463114"/>
    <w:rsid w:val="00474284"/>
    <w:rsid w:val="00475B42"/>
    <w:rsid w:val="0048632A"/>
    <w:rsid w:val="00490E94"/>
    <w:rsid w:val="00491853"/>
    <w:rsid w:val="004F5FAC"/>
    <w:rsid w:val="005111D0"/>
    <w:rsid w:val="005718FB"/>
    <w:rsid w:val="00584D93"/>
    <w:rsid w:val="005933EA"/>
    <w:rsid w:val="005F2437"/>
    <w:rsid w:val="00640DFC"/>
    <w:rsid w:val="00657E77"/>
    <w:rsid w:val="00663949"/>
    <w:rsid w:val="00682ED8"/>
    <w:rsid w:val="00694E74"/>
    <w:rsid w:val="006B04B2"/>
    <w:rsid w:val="006C0F34"/>
    <w:rsid w:val="006E7E6D"/>
    <w:rsid w:val="007206DE"/>
    <w:rsid w:val="007B4308"/>
    <w:rsid w:val="007C3B33"/>
    <w:rsid w:val="007D6B67"/>
    <w:rsid w:val="007F4E96"/>
    <w:rsid w:val="00835342"/>
    <w:rsid w:val="008628A2"/>
    <w:rsid w:val="008C57C3"/>
    <w:rsid w:val="009463A8"/>
    <w:rsid w:val="009663B3"/>
    <w:rsid w:val="009B28A1"/>
    <w:rsid w:val="009E361F"/>
    <w:rsid w:val="00A03370"/>
    <w:rsid w:val="00AF2A9F"/>
    <w:rsid w:val="00B0165F"/>
    <w:rsid w:val="00B773BD"/>
    <w:rsid w:val="00B80FFE"/>
    <w:rsid w:val="00B8250D"/>
    <w:rsid w:val="00B84486"/>
    <w:rsid w:val="00BB67C5"/>
    <w:rsid w:val="00BE1752"/>
    <w:rsid w:val="00BE4B7B"/>
    <w:rsid w:val="00C4642B"/>
    <w:rsid w:val="00D30150"/>
    <w:rsid w:val="00D31730"/>
    <w:rsid w:val="00D377FC"/>
    <w:rsid w:val="00D920AB"/>
    <w:rsid w:val="00DD53B4"/>
    <w:rsid w:val="00E17A6C"/>
    <w:rsid w:val="00E3298B"/>
    <w:rsid w:val="00E5133F"/>
    <w:rsid w:val="00E67E27"/>
    <w:rsid w:val="00E724A0"/>
    <w:rsid w:val="00E95B46"/>
    <w:rsid w:val="00EA2625"/>
    <w:rsid w:val="00EB3F0C"/>
    <w:rsid w:val="00ED3713"/>
    <w:rsid w:val="00EE1630"/>
    <w:rsid w:val="00EF270B"/>
    <w:rsid w:val="00EF374F"/>
    <w:rsid w:val="00F02C89"/>
    <w:rsid w:val="00F247DE"/>
    <w:rsid w:val="00F27787"/>
    <w:rsid w:val="00F57BDD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AC8B"/>
  <w15:chartTrackingRefBased/>
  <w15:docId w15:val="{F0627487-ABF8-461E-83A5-8CD055A3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sant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8ae93f-eb74-44b8-9eae-b1e82657a4e9">
      <UserInfo>
        <DisplayName/>
        <AccountId xsi:nil="true"/>
        <AccountType/>
      </UserInfo>
    </SharedWithUsers>
    <_activity xmlns="68fbfb8e-e2bd-4292-a712-97a463b40c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B2C78428EFB45B7E7E580FA4F766F" ma:contentTypeVersion="15" ma:contentTypeDescription="Create a new document." ma:contentTypeScope="" ma:versionID="c396331b504f1d8960bb6afa721b0151">
  <xsd:schema xmlns:xsd="http://www.w3.org/2001/XMLSchema" xmlns:xs="http://www.w3.org/2001/XMLSchema" xmlns:p="http://schemas.microsoft.com/office/2006/metadata/properties" xmlns:ns3="008ae93f-eb74-44b8-9eae-b1e82657a4e9" xmlns:ns4="68fbfb8e-e2bd-4292-a712-97a463b40c64" targetNamespace="http://schemas.microsoft.com/office/2006/metadata/properties" ma:root="true" ma:fieldsID="afaeda7afa3310338d0363ddf0f97a81" ns3:_="" ns4:_="">
    <xsd:import namespace="008ae93f-eb74-44b8-9eae-b1e82657a4e9"/>
    <xsd:import namespace="68fbfb8e-e2bd-4292-a712-97a463b40c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ae93f-eb74-44b8-9eae-b1e82657a4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bfb8e-e2bd-4292-a712-97a463b40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008ae93f-eb74-44b8-9eae-b1e82657a4e9"/>
    <ds:schemaRef ds:uri="68fbfb8e-e2bd-4292-a712-97a463b40c64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3C199-A1E7-45FD-AD7B-C59F04165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ae93f-eb74-44b8-9eae-b1e82657a4e9"/>
    <ds:schemaRef ds:uri="68fbfb8e-e2bd-4292-a712-97a463b40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</Template>
  <TotalTime>36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Ambavane, Shubham</dc:creator>
  <cp:keywords/>
  <dc:description/>
  <cp:lastModifiedBy>Santosh Ambavane, Shubham</cp:lastModifiedBy>
  <cp:revision>11</cp:revision>
  <dcterms:created xsi:type="dcterms:W3CDTF">2025-01-30T08:08:00Z</dcterms:created>
  <dcterms:modified xsi:type="dcterms:W3CDTF">2025-01-30T08:43:00Z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0x010100EA0B2C78428EFB45B7E7E580FA4F766F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